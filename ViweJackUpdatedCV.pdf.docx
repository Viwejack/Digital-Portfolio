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660"/>
        <w:tblW w:w="4951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647A4B" w14:paraId="73C9D5A1" w14:textId="77777777" w:rsidTr="00730663">
        <w:trPr>
          <w:trHeight w:val="993"/>
        </w:trPr>
        <w:tc>
          <w:tcPr>
            <w:tcW w:w="3798" w:type="dxa"/>
            <w:gridSpan w:val="2"/>
            <w:vAlign w:val="center"/>
          </w:tcPr>
          <w:p w14:paraId="24DF3AD3" w14:textId="77777777" w:rsidR="00647A4B" w:rsidRDefault="003911FB" w:rsidP="00730663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7A66C974" wp14:editId="544B562F">
                      <wp:extent cx="1994053" cy="2126255"/>
                      <wp:effectExtent l="0" t="0" r="25400" b="26670"/>
                      <wp:docPr id="1" name="Oval 1" descr="woman's headsho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4053" cy="21262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109B1A5" id="Oval 1" o:spid="_x0000_s1026" alt="woman's headshot" style="width:157pt;height:16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" strokecolor="#071921 [1604]" strokeweight="1pt">
                      <v:fill r:id="rId12" o:title="woman's headshot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62" w:type="dxa"/>
            <w:vMerge w:val="restart"/>
          </w:tcPr>
          <w:p w14:paraId="22E088FF" w14:textId="77777777" w:rsidR="00647A4B" w:rsidRDefault="00647A4B" w:rsidP="00730663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1AF45809" w14:textId="77777777" w:rsidR="00647A4B" w:rsidRPr="00590471" w:rsidRDefault="00AF197D" w:rsidP="00730663">
            <w:pPr>
              <w:pStyle w:val="Title"/>
            </w:pPr>
            <w:r>
              <w:t>VIWE</w:t>
            </w:r>
            <w:r w:rsidR="00647A4B">
              <w:t xml:space="preserve"> </w:t>
            </w:r>
            <w:r>
              <w:t>Jack</w:t>
            </w:r>
          </w:p>
          <w:p w14:paraId="2AE209FE" w14:textId="77777777" w:rsidR="00647A4B" w:rsidRDefault="00647A4B" w:rsidP="00730663">
            <w:pPr>
              <w:pStyle w:val="Heading1"/>
            </w:pPr>
            <w:r w:rsidRPr="000F7D04">
              <w:t>Experience</w:t>
            </w:r>
          </w:p>
          <w:p w14:paraId="3CA61C02" w14:textId="77777777" w:rsidR="00647A4B" w:rsidRDefault="00A2524A" w:rsidP="00730663">
            <w:pPr>
              <w:pStyle w:val="Heading2"/>
            </w:pPr>
            <w:r w:rsidRPr="00A2524A">
              <w:rPr>
                <w:lang w:val="en-GB"/>
              </w:rPr>
              <w:t>7 DECEMBER 2022</w:t>
            </w:r>
            <w:r w:rsidR="00647A4B">
              <w:t>–</w:t>
            </w:r>
            <w:r w:rsidRPr="00A2524A">
              <w:rPr>
                <w:lang w:val="en-GB"/>
              </w:rPr>
              <w:t>28 JANUARY 2023</w:t>
            </w:r>
          </w:p>
          <w:p w14:paraId="4B8D3E2F" w14:textId="77777777" w:rsidR="00647A4B" w:rsidRDefault="00730663" w:rsidP="00730663">
            <w:r w:rsidRPr="00730663">
              <w:t>FLOOR ASSISTANT</w:t>
            </w:r>
            <w:r>
              <w:t xml:space="preserve"> •</w:t>
            </w:r>
            <w:r w:rsidR="00647A4B">
              <w:t xml:space="preserve"> </w:t>
            </w:r>
            <w:r w:rsidRPr="00730663">
              <w:t>CLICKS</w:t>
            </w:r>
          </w:p>
          <w:p w14:paraId="04977987" w14:textId="77777777" w:rsidR="00647A4B" w:rsidRDefault="00730663" w:rsidP="00730663">
            <w:pPr>
              <w:pStyle w:val="Heading2"/>
            </w:pPr>
            <w:r>
              <w:t>9</w:t>
            </w:r>
            <w:r w:rsidRPr="00730663">
              <w:t xml:space="preserve"> JULY 2023</w:t>
            </w:r>
            <w:r w:rsidR="00647A4B">
              <w:t>–</w:t>
            </w:r>
            <w:r w:rsidRPr="00730663">
              <w:t>26 NOVEMBER 2023</w:t>
            </w:r>
          </w:p>
          <w:p w14:paraId="421DEB76" w14:textId="77777777" w:rsidR="00647A4B" w:rsidRPr="00F51250" w:rsidRDefault="00730663" w:rsidP="00730663">
            <w:r w:rsidRPr="00730663">
              <w:t>FLOOR ASSISTANT</w:t>
            </w:r>
            <w:r w:rsidR="00647A4B" w:rsidRPr="00F51250">
              <w:t xml:space="preserve"> • </w:t>
            </w:r>
            <w:r w:rsidRPr="00730663">
              <w:t>ACKERMANS</w:t>
            </w:r>
          </w:p>
          <w:p w14:paraId="10DEE948" w14:textId="77777777" w:rsidR="00647A4B" w:rsidRDefault="00730663" w:rsidP="00730663">
            <w:pPr>
              <w:pStyle w:val="Heading2"/>
            </w:pPr>
            <w:r w:rsidRPr="00730663">
              <w:t>MARCH 2024</w:t>
            </w:r>
            <w:r w:rsidR="00647A4B">
              <w:t>–</w:t>
            </w:r>
            <w:r w:rsidRPr="00730663">
              <w:t>13 AUGUST 2024</w:t>
            </w:r>
          </w:p>
          <w:p w14:paraId="52A839B6" w14:textId="77777777" w:rsidR="00647A4B" w:rsidRDefault="00730663" w:rsidP="00730663">
            <w:r w:rsidRPr="00730663">
              <w:t>CREW MEMBER</w:t>
            </w:r>
            <w:r w:rsidR="00647A4B">
              <w:t xml:space="preserve"> </w:t>
            </w:r>
            <w:r w:rsidR="00647A4B" w:rsidRPr="00F51250">
              <w:rPr>
                <w:rStyle w:val="Strong"/>
                <w:color w:val="auto"/>
              </w:rPr>
              <w:t>•</w:t>
            </w:r>
            <w:r w:rsidR="00647A4B">
              <w:t xml:space="preserve"> </w:t>
            </w:r>
            <w:r w:rsidRPr="00730663">
              <w:t>BURGER KING</w:t>
            </w:r>
          </w:p>
          <w:p w14:paraId="1ABACAB2" w14:textId="2D15A592" w:rsidR="00730663" w:rsidRDefault="00730663" w:rsidP="00730663">
            <w:pPr>
              <w:pStyle w:val="Heading2"/>
            </w:pPr>
            <w:r>
              <w:rPr>
                <w:rFonts w:ascii="Calibri" w:eastAsia="Calibri" w:hAnsi="Calibri" w:cs="Calibri"/>
                <w:caps/>
                <w:color w:val="000000" w:themeColor="text1"/>
                <w:lang w:val="en-GB"/>
              </w:rPr>
              <w:t>maY</w:t>
            </w:r>
            <w:r w:rsidRPr="5E3CB77E">
              <w:rPr>
                <w:rFonts w:ascii="Calibri" w:eastAsia="Calibri" w:hAnsi="Calibri" w:cs="Calibri"/>
                <w:caps/>
                <w:color w:val="000000" w:themeColor="text1"/>
                <w:lang w:val="en-GB"/>
              </w:rPr>
              <w:t xml:space="preserve"> 202</w:t>
            </w:r>
            <w:r>
              <w:rPr>
                <w:rFonts w:ascii="Calibri" w:eastAsia="Calibri" w:hAnsi="Calibri" w:cs="Calibri"/>
                <w:caps/>
                <w:color w:val="000000" w:themeColor="text1"/>
                <w:lang w:val="en-GB"/>
              </w:rPr>
              <w:t>3</w:t>
            </w:r>
            <w:r>
              <w:t>–</w:t>
            </w:r>
            <w:r>
              <w:rPr>
                <w:rFonts w:ascii="Calibri" w:eastAsia="Calibri" w:hAnsi="Calibri" w:cs="Calibri"/>
                <w:caps/>
                <w:color w:val="000000" w:themeColor="text1"/>
                <w:lang w:val="en-GB"/>
              </w:rPr>
              <w:t xml:space="preserve"> </w:t>
            </w:r>
            <w:r w:rsidR="00215897">
              <w:rPr>
                <w:rFonts w:ascii="Calibri" w:eastAsia="Calibri" w:hAnsi="Calibri" w:cs="Calibri"/>
                <w:caps/>
                <w:color w:val="000000" w:themeColor="text1"/>
                <w:lang w:val="en-GB"/>
              </w:rPr>
              <w:t>August 2024</w:t>
            </w:r>
          </w:p>
          <w:p w14:paraId="0AFEBE66" w14:textId="77777777" w:rsidR="00730663" w:rsidRDefault="00730663" w:rsidP="00730663">
            <w:r w:rsidRPr="00730663">
              <w:t>C</w:t>
            </w:r>
            <w:r>
              <w:t xml:space="preserve">EO </w:t>
            </w:r>
            <w:r w:rsidRPr="00F51250">
              <w:rPr>
                <w:rStyle w:val="Strong"/>
                <w:color w:val="auto"/>
              </w:rPr>
              <w:t>•</w:t>
            </w:r>
            <w:r>
              <w:t xml:space="preserve"> FANCY TECH BOY 6</w:t>
            </w:r>
          </w:p>
          <w:p w14:paraId="69DAF737" w14:textId="77777777" w:rsidR="00730663" w:rsidRDefault="00730663" w:rsidP="00730663">
            <w:pPr>
              <w:pStyle w:val="Heading2"/>
            </w:pPr>
            <w:r>
              <w:rPr>
                <w:rFonts w:ascii="Calibri" w:eastAsia="Calibri" w:hAnsi="Calibri" w:cs="Calibri"/>
                <w:caps/>
                <w:color w:val="000000" w:themeColor="text1"/>
                <w:lang w:val="en-GB"/>
              </w:rPr>
              <w:t>1 nov 2024</w:t>
            </w:r>
            <w:r>
              <w:t>–</w:t>
            </w:r>
            <w:r>
              <w:rPr>
                <w:rFonts w:ascii="Calibri" w:eastAsia="Calibri" w:hAnsi="Calibri" w:cs="Calibri"/>
                <w:caps/>
                <w:color w:val="000000" w:themeColor="text1"/>
                <w:lang w:val="en-GB"/>
              </w:rPr>
              <w:t xml:space="preserve"> 12 January 2025</w:t>
            </w:r>
          </w:p>
          <w:p w14:paraId="104AE09C" w14:textId="66B61548" w:rsidR="00730663" w:rsidRDefault="00730663" w:rsidP="00730663">
            <w:r>
              <w:t xml:space="preserve">COFFEE ADVISOR </w:t>
            </w:r>
            <w:r w:rsidRPr="00F51250">
              <w:rPr>
                <w:rStyle w:val="Strong"/>
                <w:color w:val="auto"/>
              </w:rPr>
              <w:t>•</w:t>
            </w:r>
            <w:r>
              <w:t xml:space="preserve"> TRADEWAY</w:t>
            </w:r>
          </w:p>
          <w:p w14:paraId="3815BB63" w14:textId="6091308D" w:rsidR="00CA3CFF" w:rsidRDefault="00CA3CFF" w:rsidP="00CA3CFF">
            <w:pPr>
              <w:pStyle w:val="Heading2"/>
            </w:pPr>
            <w:r>
              <w:rPr>
                <w:rFonts w:ascii="Calibri" w:eastAsia="Calibri" w:hAnsi="Calibri" w:cs="Calibri"/>
                <w:caps/>
                <w:color w:val="000000" w:themeColor="text1"/>
                <w:lang w:val="en-GB"/>
              </w:rPr>
              <w:t>1</w:t>
            </w:r>
            <w:r>
              <w:rPr>
                <w:rFonts w:ascii="Calibri" w:eastAsia="Calibri" w:hAnsi="Calibri" w:cs="Calibri"/>
                <w:caps/>
                <w:color w:val="000000" w:themeColor="text1"/>
                <w:lang w:val="en-GB"/>
              </w:rPr>
              <w:t xml:space="preserve"> JULY</w:t>
            </w:r>
            <w:r>
              <w:rPr>
                <w:rFonts w:ascii="Calibri" w:eastAsia="Calibri" w:hAnsi="Calibri" w:cs="Calibri"/>
                <w:caps/>
                <w:color w:val="000000" w:themeColor="text1"/>
                <w:lang w:val="en-GB"/>
              </w:rPr>
              <w:t xml:space="preserve"> 202</w:t>
            </w:r>
            <w:r>
              <w:rPr>
                <w:rFonts w:ascii="Calibri" w:eastAsia="Calibri" w:hAnsi="Calibri" w:cs="Calibri"/>
                <w:caps/>
                <w:color w:val="000000" w:themeColor="text1"/>
                <w:lang w:val="en-GB"/>
              </w:rPr>
              <w:t>5</w:t>
            </w:r>
            <w:r>
              <w:t>–</w:t>
            </w:r>
            <w:r>
              <w:rPr>
                <w:rFonts w:ascii="Calibri" w:eastAsia="Calibri" w:hAnsi="Calibri" w:cs="Calibri"/>
                <w:caps/>
                <w:color w:val="000000" w:themeColor="text1"/>
                <w:lang w:val="en-GB"/>
              </w:rPr>
              <w:t xml:space="preserve"> </w:t>
            </w:r>
            <w:r>
              <w:rPr>
                <w:rFonts w:ascii="Calibri" w:eastAsia="Calibri" w:hAnsi="Calibri" w:cs="Calibri"/>
                <w:caps/>
                <w:color w:val="000000" w:themeColor="text1"/>
                <w:lang w:val="en-GB"/>
              </w:rPr>
              <w:t>PRESENT</w:t>
            </w:r>
          </w:p>
          <w:p w14:paraId="725B6A9B" w14:textId="4444DACE" w:rsidR="00CA3CFF" w:rsidRDefault="00CA3CFF" w:rsidP="00CA3CFF">
            <w:r>
              <w:t>CO</w:t>
            </w:r>
            <w:r w:rsidR="00885DB8">
              <w:t>-</w:t>
            </w:r>
            <w:r>
              <w:t>OP STUDENT</w:t>
            </w:r>
            <w:r>
              <w:t xml:space="preserve"> </w:t>
            </w:r>
            <w:r w:rsidRPr="00F51250">
              <w:rPr>
                <w:rStyle w:val="Strong"/>
                <w:color w:val="auto"/>
              </w:rPr>
              <w:t>•</w:t>
            </w:r>
            <w:r>
              <w:t xml:space="preserve"> </w:t>
            </w:r>
            <w:r>
              <w:t>WOOLWORT</w:t>
            </w:r>
            <w:bookmarkStart w:id="0" w:name="_GoBack"/>
            <w:bookmarkEnd w:id="0"/>
            <w:r>
              <w:t>HS</w:t>
            </w:r>
          </w:p>
          <w:p w14:paraId="470D112A" w14:textId="77777777" w:rsidR="00D2208A" w:rsidRDefault="00730663" w:rsidP="00730663">
            <w:pPr>
              <w:rPr>
                <w:rStyle w:val="Hyperlink"/>
              </w:rPr>
            </w:pPr>
            <w:r>
              <w:t>I manage</w:t>
            </w:r>
            <w:r w:rsidR="00215897">
              <w:t>d</w:t>
            </w:r>
            <w:r>
              <w:t xml:space="preserve"> my own startup tech company, having competed in the regional rounds of the EDHE in 2024 to secure funding. I managed a group of comp sci students from UCT who helped built me an app. </w:t>
            </w:r>
            <w:r w:rsidR="00D47C64">
              <w:t xml:space="preserve">Here is some of my work </w:t>
            </w:r>
            <w:hyperlink r:id="rId13" w:history="1">
              <w:proofErr w:type="spellStart"/>
              <w:r w:rsidR="00D47C64">
                <w:rPr>
                  <w:rStyle w:val="Hyperlink"/>
                </w:rPr>
                <w:t>ViweJAdwhere</w:t>
              </w:r>
              <w:proofErr w:type="spellEnd"/>
              <w:r w:rsidR="00D47C64">
                <w:rPr>
                  <w:rStyle w:val="Hyperlink"/>
                </w:rPr>
                <w:t>/</w:t>
              </w:r>
              <w:proofErr w:type="spellStart"/>
              <w:r w:rsidR="00D47C64">
                <w:rPr>
                  <w:rStyle w:val="Hyperlink"/>
                </w:rPr>
                <w:t>Adwhere</w:t>
              </w:r>
              <w:proofErr w:type="spellEnd"/>
            </w:hyperlink>
          </w:p>
          <w:p w14:paraId="62E041B9" w14:textId="0AE73EF3" w:rsidR="00D2208A" w:rsidRDefault="00AB042F" w:rsidP="00730663">
            <w:pPr>
              <w:rPr>
                <w:rStyle w:val="Hyperlink"/>
              </w:rPr>
            </w:pPr>
            <w:hyperlink r:id="rId14" w:history="1">
              <w:r w:rsidR="00D2208A" w:rsidRPr="00217221">
                <w:rPr>
                  <w:rStyle w:val="Hyperlink"/>
                </w:rPr>
                <w:t>https://app.mockflow.com/view/ViweJack</w:t>
              </w:r>
            </w:hyperlink>
          </w:p>
          <w:p w14:paraId="23977C2B" w14:textId="5E1DDB8E" w:rsidR="00647A4B" w:rsidRPr="001C2875" w:rsidRDefault="00D2208A" w:rsidP="00730663">
            <w:pPr>
              <w:rPr>
                <w:color w:val="0000FF"/>
                <w:u w:val="single"/>
              </w:rPr>
            </w:pPr>
            <w:r w:rsidRPr="00D2208A">
              <w:rPr>
                <w:rStyle w:val="Hyperlink"/>
              </w:rPr>
              <w:t>https://www.figma.com/proto/3vM3u8nYI5eHvVTNnmNWnB/MAF2?node-id=13-2588&amp;starting-point-node-id=13%3A2588&amp;t=bYkw85FTUBhOnhID-1</w:t>
            </w:r>
          </w:p>
          <w:p w14:paraId="058339A4" w14:textId="77777777" w:rsidR="00647A4B" w:rsidRDefault="00647A4B" w:rsidP="00730663">
            <w:pPr>
              <w:pStyle w:val="Heading1"/>
            </w:pPr>
            <w:r w:rsidRPr="000F7D04">
              <w:t>Education</w:t>
            </w:r>
          </w:p>
          <w:p w14:paraId="16470F03" w14:textId="1F53A9A3" w:rsidR="00647A4B" w:rsidRPr="00F51250" w:rsidRDefault="00730663" w:rsidP="00730663">
            <w:pPr>
              <w:pStyle w:val="Heading2"/>
            </w:pPr>
            <w:r>
              <w:t>EDGEMEAD HIGH</w:t>
            </w:r>
            <w:r w:rsidR="006C666C">
              <w:t xml:space="preserve"> 2022</w:t>
            </w:r>
            <w:r w:rsidR="00647A4B" w:rsidRPr="00F51250">
              <w:t xml:space="preserve">, </w:t>
            </w:r>
            <w:r>
              <w:t>CAPE TOWN</w:t>
            </w:r>
          </w:p>
          <w:p w14:paraId="3F17B60A" w14:textId="77777777" w:rsidR="00647A4B" w:rsidRDefault="00A13A19" w:rsidP="00A13A19">
            <w:pPr>
              <w:pStyle w:val="ListBullet"/>
            </w:pPr>
            <w:r>
              <w:t>Bachelor pass</w:t>
            </w:r>
          </w:p>
          <w:p w14:paraId="0BAF7035" w14:textId="77777777" w:rsidR="003531EE" w:rsidRDefault="003531EE" w:rsidP="003531EE">
            <w:pPr>
              <w:pStyle w:val="Heading2"/>
            </w:pPr>
            <w:r>
              <w:t>CAPE PENINSULA UNIVERSITY OF TECHNOLOGY</w:t>
            </w:r>
            <w:r w:rsidRPr="00F51250">
              <w:t xml:space="preserve">, </w:t>
            </w:r>
            <w:r>
              <w:t>CAPE TOWN</w:t>
            </w:r>
          </w:p>
          <w:p w14:paraId="64705B2C" w14:textId="6862467F" w:rsidR="003531EE" w:rsidRDefault="003531EE" w:rsidP="003531EE">
            <w:r>
              <w:t>3</w:t>
            </w:r>
            <w:r w:rsidRPr="003531EE">
              <w:rPr>
                <w:vertAlign w:val="superscript"/>
              </w:rPr>
              <w:t>RD</w:t>
            </w:r>
            <w:r>
              <w:t xml:space="preserve"> year </w:t>
            </w:r>
          </w:p>
          <w:p w14:paraId="1D3755F7" w14:textId="77777777" w:rsidR="00215897" w:rsidRPr="003531EE" w:rsidRDefault="00215897" w:rsidP="003531EE"/>
          <w:p w14:paraId="17AE2385" w14:textId="77777777" w:rsidR="00215897" w:rsidRDefault="00215897" w:rsidP="00215897">
            <w:pPr>
              <w:pStyle w:val="Heading1"/>
            </w:pPr>
            <w:r w:rsidRPr="000F7D04">
              <w:t>s</w:t>
            </w:r>
            <w:r>
              <w:t>KILLS</w:t>
            </w:r>
          </w:p>
          <w:p w14:paraId="0E9569A8" w14:textId="77777777" w:rsidR="00215897" w:rsidRDefault="00215897" w:rsidP="00215897">
            <w:pPr>
              <w:pStyle w:val="ListParagraph"/>
              <w:numPr>
                <w:ilvl w:val="0"/>
                <w:numId w:val="12"/>
              </w:numPr>
            </w:pPr>
            <w:r>
              <w:t>SQL (basic)</w:t>
            </w:r>
          </w:p>
          <w:p w14:paraId="1502F853" w14:textId="77777777" w:rsidR="00215897" w:rsidRDefault="00215897" w:rsidP="00215897">
            <w:pPr>
              <w:pStyle w:val="ListParagraph"/>
              <w:numPr>
                <w:ilvl w:val="0"/>
                <w:numId w:val="12"/>
              </w:numPr>
            </w:pPr>
            <w:r>
              <w:t>Programming in general (adequate)</w:t>
            </w:r>
          </w:p>
          <w:p w14:paraId="2DFD34A9" w14:textId="77777777" w:rsidR="00215897" w:rsidRDefault="00215897" w:rsidP="00215897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Java (competent)</w:t>
            </w:r>
          </w:p>
          <w:p w14:paraId="65DA0D2F" w14:textId="77777777" w:rsidR="00215897" w:rsidRDefault="00215897" w:rsidP="00215897">
            <w:pPr>
              <w:pStyle w:val="ListParagraph"/>
              <w:numPr>
                <w:ilvl w:val="0"/>
                <w:numId w:val="12"/>
              </w:numPr>
            </w:pPr>
            <w:r>
              <w:t>Designing interactive wireframes (proficient)</w:t>
            </w:r>
          </w:p>
          <w:p w14:paraId="7938C373" w14:textId="77777777" w:rsidR="00215897" w:rsidRDefault="00215897" w:rsidP="00215897">
            <w:pPr>
              <w:pStyle w:val="ListParagraph"/>
              <w:numPr>
                <w:ilvl w:val="0"/>
                <w:numId w:val="12"/>
              </w:numPr>
            </w:pPr>
            <w:r>
              <w:t>Project management (proficient)</w:t>
            </w:r>
          </w:p>
          <w:p w14:paraId="11AF0AE4" w14:textId="14486B5D" w:rsidR="00215897" w:rsidRDefault="00215897" w:rsidP="00215897">
            <w:pPr>
              <w:pStyle w:val="ListParagraph"/>
              <w:numPr>
                <w:ilvl w:val="0"/>
                <w:numId w:val="12"/>
              </w:numPr>
            </w:pPr>
            <w:r>
              <w:t>Word, excel, outlook etc. (proficient)</w:t>
            </w:r>
          </w:p>
          <w:p w14:paraId="394B990A" w14:textId="2ABB0290" w:rsidR="008413B9" w:rsidRDefault="008413B9" w:rsidP="00215897">
            <w:pPr>
              <w:pStyle w:val="ListParagraph"/>
              <w:numPr>
                <w:ilvl w:val="0"/>
                <w:numId w:val="12"/>
              </w:numPr>
            </w:pPr>
            <w:r>
              <w:t>Sales(skilled)</w:t>
            </w:r>
          </w:p>
          <w:p w14:paraId="5D663B26" w14:textId="3230C6D3" w:rsidR="008413B9" w:rsidRDefault="008413B9" w:rsidP="00215897">
            <w:pPr>
              <w:pStyle w:val="ListParagraph"/>
              <w:numPr>
                <w:ilvl w:val="0"/>
                <w:numId w:val="12"/>
              </w:numPr>
            </w:pPr>
            <w:r>
              <w:t>Customer service(skilled)</w:t>
            </w:r>
          </w:p>
          <w:p w14:paraId="034186E7" w14:textId="77777777" w:rsidR="00215897" w:rsidRDefault="00215897" w:rsidP="00215897">
            <w:pPr>
              <w:pStyle w:val="ListParagraph"/>
              <w:numPr>
                <w:ilvl w:val="0"/>
                <w:numId w:val="12"/>
              </w:numPr>
            </w:pPr>
            <w:r>
              <w:t>Communication(skilled)</w:t>
            </w:r>
          </w:p>
          <w:p w14:paraId="03E0F6A2" w14:textId="77777777" w:rsidR="00215897" w:rsidRPr="00C2290A" w:rsidRDefault="00215897" w:rsidP="00215897">
            <w:pPr>
              <w:pStyle w:val="ListParagraph"/>
              <w:numPr>
                <w:ilvl w:val="0"/>
                <w:numId w:val="12"/>
              </w:numPr>
            </w:pPr>
            <w:r>
              <w:t>Problem solving (skilled)</w:t>
            </w:r>
          </w:p>
          <w:p w14:paraId="4566907C" w14:textId="77777777" w:rsidR="003531EE" w:rsidRDefault="003531EE" w:rsidP="003531EE">
            <w:pPr>
              <w:pStyle w:val="ListBullet"/>
              <w:numPr>
                <w:ilvl w:val="0"/>
                <w:numId w:val="0"/>
              </w:numPr>
            </w:pPr>
          </w:p>
          <w:p w14:paraId="0AC1B54C" w14:textId="77777777" w:rsidR="00647A4B" w:rsidRDefault="00647A4B" w:rsidP="00730663">
            <w:pPr>
              <w:pStyle w:val="Heading1"/>
            </w:pPr>
            <w:r w:rsidRPr="000F7D04">
              <w:t>References</w:t>
            </w:r>
          </w:p>
          <w:p w14:paraId="4454ECB1" w14:textId="77777777" w:rsidR="00A13A19" w:rsidRDefault="00EC2E77" w:rsidP="00A13A19">
            <w:r>
              <w:t xml:space="preserve">1. </w:t>
            </w:r>
            <w:r w:rsidR="00A13A19">
              <w:t>Supervisor: KEMSLEY</w:t>
            </w:r>
            <w:r>
              <w:t xml:space="preserve">                                      4. Supervisor: Amy </w:t>
            </w:r>
          </w:p>
          <w:p w14:paraId="0909121A" w14:textId="77777777" w:rsidR="00A13A19" w:rsidRDefault="00A13A19" w:rsidP="00A13A19">
            <w:r>
              <w:t>CLICKS</w:t>
            </w:r>
            <w:r w:rsidR="00EC2E77">
              <w:t xml:space="preserve">                                                                        TRADEWAY</w:t>
            </w:r>
          </w:p>
          <w:p w14:paraId="3C083415" w14:textId="21C314B7" w:rsidR="00A13A19" w:rsidRDefault="00A13A19" w:rsidP="00A13A19">
            <w:r w:rsidRPr="00A13A19">
              <w:t>074 709 1111</w:t>
            </w:r>
            <w:r>
              <w:t xml:space="preserve"> / </w:t>
            </w:r>
            <w:r w:rsidRPr="00A13A19">
              <w:t>021 558 1047</w:t>
            </w:r>
            <w:r w:rsidR="00EC2E77">
              <w:t xml:space="preserve">                                </w:t>
            </w:r>
            <w:r w:rsidR="00EC2E77" w:rsidRPr="00EC2E77">
              <w:t>+27 68 310 0967</w:t>
            </w:r>
            <w:r w:rsidR="00CA3CFF">
              <w:t xml:space="preserve"> </w:t>
            </w:r>
          </w:p>
          <w:p w14:paraId="21C2CBCB" w14:textId="4909E598" w:rsidR="00A13A19" w:rsidRDefault="00EC2E77" w:rsidP="00A13A19">
            <w:r>
              <w:t xml:space="preserve">2. </w:t>
            </w:r>
            <w:r w:rsidR="00A13A19">
              <w:t>Manager: BRANDON / ANDISWA</w:t>
            </w:r>
            <w:r w:rsidR="00CA3CFF">
              <w:t xml:space="preserve">                  5. Manager: </w:t>
            </w:r>
            <w:proofErr w:type="spellStart"/>
            <w:r w:rsidR="00CA3CFF">
              <w:t>Nischal</w:t>
            </w:r>
            <w:proofErr w:type="spellEnd"/>
          </w:p>
          <w:p w14:paraId="4910ED22" w14:textId="7FE209A7" w:rsidR="00A13A19" w:rsidRDefault="00A13A19" w:rsidP="00A13A19">
            <w:r>
              <w:t>ACKERMANS</w:t>
            </w:r>
            <w:r w:rsidR="00CA3CFF">
              <w:t xml:space="preserve">                                                               WOOLOWORTHS</w:t>
            </w:r>
          </w:p>
          <w:p w14:paraId="296608A5" w14:textId="02B0DDF1" w:rsidR="00A13A19" w:rsidRDefault="00A13A19" w:rsidP="00A13A19">
            <w:r w:rsidRPr="00A13A19">
              <w:t>07</w:t>
            </w:r>
            <w:r>
              <w:t xml:space="preserve">2 603 2806 / </w:t>
            </w:r>
            <w:r w:rsidRPr="00A13A19">
              <w:t>0</w:t>
            </w:r>
            <w:r>
              <w:t>63 917 1599 / 021 387 0126</w:t>
            </w:r>
            <w:r w:rsidR="00CA3CFF">
              <w:t xml:space="preserve">      </w:t>
            </w:r>
            <w:r w:rsidR="00CA3CFF" w:rsidRPr="00CA3CFF">
              <w:t>0214073072</w:t>
            </w:r>
            <w:r w:rsidR="00CA3CFF">
              <w:t xml:space="preserve">  </w:t>
            </w:r>
          </w:p>
          <w:p w14:paraId="4A666CDF" w14:textId="77777777" w:rsidR="00A13A19" w:rsidRDefault="00EC2E77" w:rsidP="00A13A19">
            <w:r>
              <w:t xml:space="preserve">3. </w:t>
            </w:r>
            <w:r w:rsidR="00A13A19">
              <w:t>Manager: ZITHA / ZENANDE</w:t>
            </w:r>
          </w:p>
          <w:p w14:paraId="566B7310" w14:textId="77777777" w:rsidR="00A13A19" w:rsidRDefault="00A13A19" w:rsidP="00A13A19">
            <w:r>
              <w:t>BURGER KING</w:t>
            </w:r>
          </w:p>
          <w:p w14:paraId="7AA7B132" w14:textId="77777777" w:rsidR="00C2290A" w:rsidRDefault="00A13A19" w:rsidP="00215897">
            <w:r w:rsidRPr="00A13A19">
              <w:t>0</w:t>
            </w:r>
            <w:r>
              <w:t xml:space="preserve">61 939 9783 / </w:t>
            </w:r>
            <w:r w:rsidRPr="00A13A19">
              <w:t>0</w:t>
            </w:r>
            <w:r w:rsidR="00EC2E77">
              <w:t>61 943 8348</w:t>
            </w:r>
          </w:p>
          <w:p w14:paraId="07E192CF" w14:textId="1DF87215" w:rsidR="00927BA6" w:rsidRPr="00590471" w:rsidRDefault="00927BA6" w:rsidP="00215897">
            <w:r>
              <w:rPr>
                <w:noProof/>
              </w:rPr>
              <w:lastRenderedPageBreak/>
              <w:drawing>
                <wp:inline distT="0" distB="0" distL="0" distR="0" wp14:anchorId="5F3D4952" wp14:editId="265DC85F">
                  <wp:extent cx="3750945" cy="5001260"/>
                  <wp:effectExtent l="0" t="0" r="1905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iweJID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0945" cy="500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250" w14:paraId="34BB1B2F" w14:textId="77777777" w:rsidTr="00730663">
        <w:trPr>
          <w:trHeight w:val="737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211577CD" w14:textId="77777777" w:rsidR="00F51250" w:rsidRDefault="00F51250" w:rsidP="00730663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4FA1C61E" w14:textId="77777777" w:rsidR="00F51250" w:rsidRDefault="00F51250" w:rsidP="00730663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0C3A5427" w14:textId="77777777" w:rsidR="00F51250" w:rsidRPr="00222466" w:rsidRDefault="00F51250" w:rsidP="00730663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14:paraId="76023724" w14:textId="77777777" w:rsidTr="00730663">
        <w:trPr>
          <w:trHeight w:val="543"/>
        </w:trPr>
        <w:tc>
          <w:tcPr>
            <w:tcW w:w="851" w:type="dxa"/>
            <w:vAlign w:val="center"/>
          </w:tcPr>
          <w:p w14:paraId="090EAAB3" w14:textId="77777777" w:rsidR="00071E84" w:rsidRPr="00222466" w:rsidRDefault="00071E84" w:rsidP="00730663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69362A67" wp14:editId="5E05AFBF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1EF4B10D" w14:textId="1D521A92" w:rsidR="008413B9" w:rsidRPr="00071E84" w:rsidRDefault="008413B9" w:rsidP="00730663">
            <w:pPr>
              <w:pStyle w:val="Information"/>
            </w:pPr>
            <w:r w:rsidRPr="008413B9">
              <w:t>21</w:t>
            </w:r>
            <w:r>
              <w:t>0 Long Street Cape Town</w:t>
            </w:r>
          </w:p>
        </w:tc>
        <w:tc>
          <w:tcPr>
            <w:tcW w:w="1062" w:type="dxa"/>
            <w:vMerge/>
          </w:tcPr>
          <w:p w14:paraId="2C39063B" w14:textId="77777777" w:rsidR="00071E84" w:rsidRDefault="00071E84" w:rsidP="00730663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2B0DC5A" w14:textId="77777777" w:rsidR="00071E84" w:rsidRDefault="00071E84" w:rsidP="00730663">
            <w:pPr>
              <w:pStyle w:val="Heading1"/>
            </w:pPr>
          </w:p>
        </w:tc>
      </w:tr>
      <w:tr w:rsidR="00647A4B" w14:paraId="3B9EB33E" w14:textId="77777777" w:rsidTr="00730663">
        <w:trPr>
          <w:trHeight w:val="183"/>
        </w:trPr>
        <w:tc>
          <w:tcPr>
            <w:tcW w:w="3798" w:type="dxa"/>
            <w:gridSpan w:val="2"/>
            <w:vAlign w:val="center"/>
          </w:tcPr>
          <w:p w14:paraId="4E0A6719" w14:textId="77777777" w:rsidR="00647A4B" w:rsidRDefault="00647A4B" w:rsidP="00730663">
            <w:pPr>
              <w:pStyle w:val="NoSpacing"/>
            </w:pPr>
          </w:p>
        </w:tc>
        <w:tc>
          <w:tcPr>
            <w:tcW w:w="1062" w:type="dxa"/>
            <w:vMerge/>
          </w:tcPr>
          <w:p w14:paraId="00221037" w14:textId="77777777" w:rsidR="00647A4B" w:rsidRDefault="00647A4B" w:rsidP="00730663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5D4B133" w14:textId="77777777" w:rsidR="00647A4B" w:rsidRDefault="00647A4B" w:rsidP="00730663">
            <w:pPr>
              <w:pStyle w:val="Heading1"/>
            </w:pPr>
          </w:p>
        </w:tc>
      </w:tr>
      <w:tr w:rsidR="00071E84" w14:paraId="2C9CA201" w14:textId="77777777" w:rsidTr="00730663">
        <w:trPr>
          <w:trHeight w:val="624"/>
        </w:trPr>
        <w:tc>
          <w:tcPr>
            <w:tcW w:w="851" w:type="dxa"/>
            <w:vAlign w:val="center"/>
          </w:tcPr>
          <w:p w14:paraId="524F1ED9" w14:textId="77777777" w:rsidR="00071E84" w:rsidRPr="00222466" w:rsidRDefault="00071E84" w:rsidP="00730663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1B3415AB" wp14:editId="38300E73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05F560E" w14:textId="313AD911" w:rsidR="00071E84" w:rsidRPr="00222466" w:rsidRDefault="00DC4004" w:rsidP="00730663">
            <w:pPr>
              <w:pStyle w:val="Information"/>
            </w:pPr>
            <w:r>
              <w:t>061 677 4536</w:t>
            </w:r>
          </w:p>
        </w:tc>
        <w:tc>
          <w:tcPr>
            <w:tcW w:w="1062" w:type="dxa"/>
            <w:vMerge/>
          </w:tcPr>
          <w:p w14:paraId="24752E28" w14:textId="77777777" w:rsidR="00071E84" w:rsidRDefault="00071E84" w:rsidP="00730663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E786A8E" w14:textId="77777777" w:rsidR="00071E84" w:rsidRDefault="00071E84" w:rsidP="00730663">
            <w:pPr>
              <w:pStyle w:val="Heading1"/>
            </w:pPr>
          </w:p>
        </w:tc>
      </w:tr>
      <w:tr w:rsidR="00647A4B" w14:paraId="702699AC" w14:textId="77777777" w:rsidTr="00730663">
        <w:trPr>
          <w:trHeight w:val="183"/>
        </w:trPr>
        <w:tc>
          <w:tcPr>
            <w:tcW w:w="3798" w:type="dxa"/>
            <w:gridSpan w:val="2"/>
            <w:vAlign w:val="center"/>
          </w:tcPr>
          <w:p w14:paraId="0FFFC0BB" w14:textId="77777777" w:rsidR="00647A4B" w:rsidRDefault="00647A4B" w:rsidP="00730663">
            <w:pPr>
              <w:pStyle w:val="NoSpacing"/>
            </w:pPr>
          </w:p>
        </w:tc>
        <w:tc>
          <w:tcPr>
            <w:tcW w:w="1062" w:type="dxa"/>
            <w:vMerge/>
          </w:tcPr>
          <w:p w14:paraId="61917A88" w14:textId="77777777" w:rsidR="00647A4B" w:rsidRDefault="00647A4B" w:rsidP="00730663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516A0E1" w14:textId="77777777" w:rsidR="00647A4B" w:rsidRDefault="00647A4B" w:rsidP="00730663">
            <w:pPr>
              <w:pStyle w:val="Heading1"/>
            </w:pPr>
          </w:p>
        </w:tc>
      </w:tr>
      <w:tr w:rsidR="00071E84" w14:paraId="2E13BBE3" w14:textId="77777777" w:rsidTr="00730663">
        <w:trPr>
          <w:trHeight w:val="633"/>
        </w:trPr>
        <w:tc>
          <w:tcPr>
            <w:tcW w:w="851" w:type="dxa"/>
            <w:vAlign w:val="center"/>
          </w:tcPr>
          <w:p w14:paraId="13E255B2" w14:textId="77777777" w:rsidR="00071E84" w:rsidRPr="00222466" w:rsidRDefault="00071E84" w:rsidP="00730663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26A716A3" wp14:editId="731C4247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6CFE4B07" w14:textId="359DA2AB" w:rsidR="00071E84" w:rsidRPr="00222466" w:rsidRDefault="00D2208A" w:rsidP="00730663">
            <w:pPr>
              <w:pStyle w:val="Information"/>
            </w:pPr>
            <w:r>
              <w:t>230082866@mycput.ac.za</w:t>
            </w:r>
          </w:p>
        </w:tc>
        <w:tc>
          <w:tcPr>
            <w:tcW w:w="1062" w:type="dxa"/>
            <w:vMerge/>
          </w:tcPr>
          <w:p w14:paraId="729142AD" w14:textId="77777777" w:rsidR="00071E84" w:rsidRDefault="00071E84" w:rsidP="00730663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9B7DFDB" w14:textId="77777777" w:rsidR="00071E84" w:rsidRDefault="00071E84" w:rsidP="00730663">
            <w:pPr>
              <w:pStyle w:val="Heading1"/>
            </w:pPr>
          </w:p>
        </w:tc>
      </w:tr>
      <w:tr w:rsidR="00647A4B" w14:paraId="62682864" w14:textId="77777777" w:rsidTr="00730663">
        <w:trPr>
          <w:trHeight w:val="57"/>
        </w:trPr>
        <w:tc>
          <w:tcPr>
            <w:tcW w:w="3798" w:type="dxa"/>
            <w:gridSpan w:val="2"/>
            <w:vAlign w:val="center"/>
          </w:tcPr>
          <w:p w14:paraId="461BB973" w14:textId="77777777" w:rsidR="00647A4B" w:rsidRDefault="00647A4B" w:rsidP="00730663">
            <w:pPr>
              <w:pStyle w:val="NoSpacing"/>
            </w:pPr>
          </w:p>
        </w:tc>
        <w:tc>
          <w:tcPr>
            <w:tcW w:w="1062" w:type="dxa"/>
            <w:vMerge/>
          </w:tcPr>
          <w:p w14:paraId="30A63D48" w14:textId="77777777" w:rsidR="00647A4B" w:rsidRDefault="00647A4B" w:rsidP="00730663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489B816" w14:textId="77777777" w:rsidR="00647A4B" w:rsidRDefault="00647A4B" w:rsidP="00730663">
            <w:pPr>
              <w:pStyle w:val="Heading1"/>
            </w:pPr>
          </w:p>
        </w:tc>
      </w:tr>
      <w:tr w:rsidR="00071E84" w14:paraId="40517CAF" w14:textId="77777777" w:rsidTr="00730663">
        <w:trPr>
          <w:trHeight w:val="633"/>
        </w:trPr>
        <w:tc>
          <w:tcPr>
            <w:tcW w:w="851" w:type="dxa"/>
            <w:vAlign w:val="center"/>
          </w:tcPr>
          <w:p w14:paraId="50E25CAB" w14:textId="77777777" w:rsidR="00071E84" w:rsidRPr="00222466" w:rsidRDefault="00071E84" w:rsidP="00730663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1E27A08C" wp14:editId="7146CCFC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1709EBE2" w14:textId="77777777" w:rsidR="00AF197D" w:rsidRDefault="00AF197D" w:rsidP="00730663">
            <w:pPr>
              <w:pStyle w:val="Information"/>
            </w:pPr>
            <w:r>
              <w:t>www.linkedin.com/in/</w:t>
            </w:r>
          </w:p>
          <w:p w14:paraId="72AAF5D2" w14:textId="77777777" w:rsidR="00071E84" w:rsidRPr="00222466" w:rsidRDefault="00AF197D" w:rsidP="00730663">
            <w:pPr>
              <w:pStyle w:val="Information"/>
            </w:pPr>
            <w:r>
              <w:t>viwe-jack-1b43782b6</w:t>
            </w:r>
          </w:p>
        </w:tc>
        <w:tc>
          <w:tcPr>
            <w:tcW w:w="1062" w:type="dxa"/>
            <w:vMerge/>
          </w:tcPr>
          <w:p w14:paraId="23A56663" w14:textId="77777777" w:rsidR="00071E84" w:rsidRDefault="00071E84" w:rsidP="00730663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B55A96D" w14:textId="77777777" w:rsidR="00071E84" w:rsidRDefault="00071E84" w:rsidP="00730663">
            <w:pPr>
              <w:pStyle w:val="Heading1"/>
            </w:pPr>
          </w:p>
        </w:tc>
      </w:tr>
      <w:tr w:rsidR="00647A4B" w14:paraId="06531A40" w14:textId="77777777" w:rsidTr="00730663">
        <w:trPr>
          <w:trHeight w:val="2448"/>
        </w:trPr>
        <w:tc>
          <w:tcPr>
            <w:tcW w:w="3798" w:type="dxa"/>
            <w:gridSpan w:val="2"/>
          </w:tcPr>
          <w:p w14:paraId="1129275C" w14:textId="77777777" w:rsidR="00730663" w:rsidRDefault="00730663" w:rsidP="00730663">
            <w:pPr>
              <w:pStyle w:val="Heading3"/>
            </w:pPr>
            <w:r>
              <w:t>Objective</w:t>
            </w:r>
          </w:p>
          <w:p w14:paraId="067CDE3E" w14:textId="200CE3AE" w:rsidR="007443A0" w:rsidRPr="007443A0" w:rsidRDefault="00730663" w:rsidP="00730663">
            <w:pPr>
              <w:pStyle w:val="Information"/>
            </w:pPr>
            <w:r>
              <w:t>Good day. I am completing my final year at CPUT</w:t>
            </w:r>
            <w:r w:rsidR="00CA3CFF">
              <w:t xml:space="preserve">. I am majoring in </w:t>
            </w:r>
            <w:r>
              <w:t>Application development and information systems</w:t>
            </w:r>
            <w:r w:rsidR="006C666C">
              <w:t>.</w:t>
            </w:r>
            <w:r>
              <w:tab/>
            </w:r>
          </w:p>
        </w:tc>
        <w:tc>
          <w:tcPr>
            <w:tcW w:w="1062" w:type="dxa"/>
          </w:tcPr>
          <w:p w14:paraId="7F66A738" w14:textId="77777777" w:rsidR="00647A4B" w:rsidRDefault="00647A4B" w:rsidP="00730663"/>
        </w:tc>
        <w:tc>
          <w:tcPr>
            <w:tcW w:w="6137" w:type="dxa"/>
            <w:vMerge/>
          </w:tcPr>
          <w:p w14:paraId="202A001D" w14:textId="77777777" w:rsidR="00647A4B" w:rsidRDefault="00647A4B" w:rsidP="00730663"/>
        </w:tc>
      </w:tr>
    </w:tbl>
    <w:p w14:paraId="3D22C831" w14:textId="10BFA087" w:rsidR="007F5B63" w:rsidRDefault="007F5B63" w:rsidP="00927BA6">
      <w:pPr>
        <w:pStyle w:val="BodyText"/>
      </w:pPr>
    </w:p>
    <w:p w14:paraId="23BE11CA" w14:textId="227E272C" w:rsidR="00927BA6" w:rsidRPr="00CE1E3D" w:rsidRDefault="00927BA6" w:rsidP="00927BA6">
      <w:pPr>
        <w:pStyle w:val="BodyText"/>
      </w:pPr>
    </w:p>
    <w:sectPr w:rsidR="00927BA6" w:rsidRPr="00CE1E3D" w:rsidSect="00647A4B">
      <w:headerReference w:type="default" r:id="rId24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9EE85" w14:textId="77777777" w:rsidR="00AB042F" w:rsidRDefault="00AB042F" w:rsidP="00590471">
      <w:r>
        <w:separator/>
      </w:r>
    </w:p>
  </w:endnote>
  <w:endnote w:type="continuationSeparator" w:id="0">
    <w:p w14:paraId="122D81B7" w14:textId="77777777" w:rsidR="00AB042F" w:rsidRDefault="00AB042F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D8789" w14:textId="77777777" w:rsidR="00AB042F" w:rsidRDefault="00AB042F" w:rsidP="00590471">
      <w:r>
        <w:separator/>
      </w:r>
    </w:p>
  </w:footnote>
  <w:footnote w:type="continuationSeparator" w:id="0">
    <w:p w14:paraId="7E81CA89" w14:textId="77777777" w:rsidR="00AB042F" w:rsidRDefault="00AB042F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6CC4F" w14:textId="77777777" w:rsidR="006F044E" w:rsidRDefault="006F044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2048D21" wp14:editId="43A6F312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CF20D10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0B5410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0BFB47FD"/>
    <w:multiLevelType w:val="hybridMultilevel"/>
    <w:tmpl w:val="DB3406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A6216"/>
    <w:multiLevelType w:val="hybridMultilevel"/>
    <w:tmpl w:val="7AA460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C4697"/>
    <w:multiLevelType w:val="hybridMultilevel"/>
    <w:tmpl w:val="D4F8B8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7D"/>
    <w:rsid w:val="00011A3D"/>
    <w:rsid w:val="00060042"/>
    <w:rsid w:val="00065A01"/>
    <w:rsid w:val="00071E84"/>
    <w:rsid w:val="000B37CD"/>
    <w:rsid w:val="000F7D04"/>
    <w:rsid w:val="0014089A"/>
    <w:rsid w:val="00142F43"/>
    <w:rsid w:val="00150ABD"/>
    <w:rsid w:val="00165697"/>
    <w:rsid w:val="0019784F"/>
    <w:rsid w:val="001A4FA3"/>
    <w:rsid w:val="001C2875"/>
    <w:rsid w:val="001F5586"/>
    <w:rsid w:val="00215897"/>
    <w:rsid w:val="00222466"/>
    <w:rsid w:val="00264CEB"/>
    <w:rsid w:val="00271CB0"/>
    <w:rsid w:val="0028031F"/>
    <w:rsid w:val="002C00D3"/>
    <w:rsid w:val="002C7358"/>
    <w:rsid w:val="002E5E62"/>
    <w:rsid w:val="0031151A"/>
    <w:rsid w:val="003531EE"/>
    <w:rsid w:val="00363686"/>
    <w:rsid w:val="003911FB"/>
    <w:rsid w:val="00432F9B"/>
    <w:rsid w:val="00462814"/>
    <w:rsid w:val="00472C27"/>
    <w:rsid w:val="004779CF"/>
    <w:rsid w:val="004B4268"/>
    <w:rsid w:val="004C7523"/>
    <w:rsid w:val="004D5A9D"/>
    <w:rsid w:val="00507E82"/>
    <w:rsid w:val="00544815"/>
    <w:rsid w:val="00555003"/>
    <w:rsid w:val="005801E5"/>
    <w:rsid w:val="00587DBA"/>
    <w:rsid w:val="00590471"/>
    <w:rsid w:val="005B1235"/>
    <w:rsid w:val="005C1DC5"/>
    <w:rsid w:val="005D01FA"/>
    <w:rsid w:val="00647A4B"/>
    <w:rsid w:val="006C666C"/>
    <w:rsid w:val="006F044E"/>
    <w:rsid w:val="00716927"/>
    <w:rsid w:val="00730663"/>
    <w:rsid w:val="00735D93"/>
    <w:rsid w:val="007443A0"/>
    <w:rsid w:val="007703AC"/>
    <w:rsid w:val="00793260"/>
    <w:rsid w:val="007E0408"/>
    <w:rsid w:val="007F54A0"/>
    <w:rsid w:val="007F5B63"/>
    <w:rsid w:val="008413B9"/>
    <w:rsid w:val="00846CB9"/>
    <w:rsid w:val="008472E9"/>
    <w:rsid w:val="008567C4"/>
    <w:rsid w:val="00885DB8"/>
    <w:rsid w:val="008B7783"/>
    <w:rsid w:val="008C2CFC"/>
    <w:rsid w:val="008F6E2E"/>
    <w:rsid w:val="00927BA6"/>
    <w:rsid w:val="00952F20"/>
    <w:rsid w:val="00975D1D"/>
    <w:rsid w:val="009A4B68"/>
    <w:rsid w:val="009A646B"/>
    <w:rsid w:val="009C143B"/>
    <w:rsid w:val="009C2E65"/>
    <w:rsid w:val="00A13A19"/>
    <w:rsid w:val="00A2524A"/>
    <w:rsid w:val="00A34B19"/>
    <w:rsid w:val="00A35586"/>
    <w:rsid w:val="00AB042F"/>
    <w:rsid w:val="00AD2F0E"/>
    <w:rsid w:val="00AD3940"/>
    <w:rsid w:val="00AF197D"/>
    <w:rsid w:val="00B14837"/>
    <w:rsid w:val="00B5537E"/>
    <w:rsid w:val="00B6466C"/>
    <w:rsid w:val="00BF4D49"/>
    <w:rsid w:val="00C2290A"/>
    <w:rsid w:val="00C4452C"/>
    <w:rsid w:val="00C90346"/>
    <w:rsid w:val="00CA3CFF"/>
    <w:rsid w:val="00CE1E3D"/>
    <w:rsid w:val="00D02380"/>
    <w:rsid w:val="00D2208A"/>
    <w:rsid w:val="00D26883"/>
    <w:rsid w:val="00D47C64"/>
    <w:rsid w:val="00D6557B"/>
    <w:rsid w:val="00DA652F"/>
    <w:rsid w:val="00DC4004"/>
    <w:rsid w:val="00DF2F8A"/>
    <w:rsid w:val="00DF57D7"/>
    <w:rsid w:val="00E44AA5"/>
    <w:rsid w:val="00E90A60"/>
    <w:rsid w:val="00EB7708"/>
    <w:rsid w:val="00EC2E77"/>
    <w:rsid w:val="00EC410A"/>
    <w:rsid w:val="00EE7E09"/>
    <w:rsid w:val="00F0223C"/>
    <w:rsid w:val="00F51250"/>
    <w:rsid w:val="00F84103"/>
    <w:rsid w:val="00F95696"/>
    <w:rsid w:val="00FA37E0"/>
    <w:rsid w:val="00FA6AE1"/>
    <w:rsid w:val="00FD519D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983D33D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47C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C64"/>
    <w:rPr>
      <w:color w:val="FF000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D22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ViweJAdwhere/Adwhere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sv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4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jpg"/><Relationship Id="rId23" Type="http://schemas.openxmlformats.org/officeDocument/2006/relationships/image" Target="media/image10.svg"/><Relationship Id="rId10" Type="http://schemas.openxmlformats.org/officeDocument/2006/relationships/endnotes" Target="endnotes.xml"/><Relationship Id="rId19" Type="http://schemas.openxmlformats.org/officeDocument/2006/relationships/image" Target="media/image6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mockflow.com/view/ViweJack" TargetMode="External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wej\AppData\Roaming\Microsoft\Templates\Playful%20busines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BB1AEC-B1AA-481C-8C09-BDAF3A594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Playful business resume</Template>
  <TotalTime>0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2025-05-09T19:04:00Z</dcterms:created>
  <dcterms:modified xsi:type="dcterms:W3CDTF">2025-09-29T16:55:00Z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